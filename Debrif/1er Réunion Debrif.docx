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3A" w:rsidRPr="001B2636" w:rsidRDefault="001B2636">
      <w:pPr>
        <w:rPr>
          <w:sz w:val="20"/>
          <w:szCs w:val="20"/>
        </w:rPr>
      </w:pPr>
      <w:r w:rsidRPr="001B2636">
        <w:rPr>
          <w:sz w:val="20"/>
          <w:szCs w:val="20"/>
        </w:rPr>
        <w:t>Réunion 31/07/2019</w:t>
      </w:r>
    </w:p>
    <w:p w:rsidR="001B2636" w:rsidRPr="001B2636" w:rsidRDefault="001B2636" w:rsidP="001B2636">
      <w:pPr>
        <w:jc w:val="center"/>
        <w:rPr>
          <w:b/>
          <w:sz w:val="24"/>
          <w:szCs w:val="24"/>
        </w:rPr>
      </w:pPr>
      <w:r w:rsidRPr="001B2636">
        <w:rPr>
          <w:b/>
          <w:sz w:val="24"/>
          <w:szCs w:val="24"/>
        </w:rPr>
        <w:t>Présentation 1</w:t>
      </w:r>
      <w:r w:rsidRPr="001B2636">
        <w:rPr>
          <w:b/>
          <w:sz w:val="24"/>
          <w:szCs w:val="24"/>
          <w:vertAlign w:val="superscript"/>
        </w:rPr>
        <w:t>er</w:t>
      </w:r>
      <w:r w:rsidRPr="001B2636">
        <w:rPr>
          <w:b/>
          <w:sz w:val="24"/>
          <w:szCs w:val="24"/>
        </w:rPr>
        <w:t xml:space="preserve"> maquette site vitrine</w:t>
      </w:r>
    </w:p>
    <w:p w:rsidR="001B2636" w:rsidRDefault="001B2636">
      <w:proofErr w:type="spellStart"/>
      <w:r>
        <w:t>Debrif</w:t>
      </w:r>
      <w:proofErr w:type="spellEnd"/>
      <w:r>
        <w:t> :</w:t>
      </w:r>
    </w:p>
    <w:p w:rsidR="001B2636" w:rsidRDefault="001B2636">
      <w:pPr>
        <w:rPr>
          <w:b/>
        </w:rPr>
      </w:pPr>
      <w:proofErr w:type="spellStart"/>
      <w:r w:rsidRPr="001B2636">
        <w:rPr>
          <w:b/>
        </w:rPr>
        <w:t>Nav</w:t>
      </w:r>
      <w:proofErr w:type="spellEnd"/>
      <w:r w:rsidRPr="001B2636">
        <w:rPr>
          <w:b/>
        </w:rPr>
        <w:t xml:space="preserve"> : </w:t>
      </w:r>
    </w:p>
    <w:p w:rsidR="00B27A8D" w:rsidRDefault="00B27A8D">
      <w:pPr>
        <w:rPr>
          <w:b/>
        </w:rPr>
      </w:pPr>
      <w:r>
        <w:rPr>
          <w:b/>
        </w:rPr>
        <w:t>*ACCEUIL</w:t>
      </w:r>
    </w:p>
    <w:p w:rsidR="00B27A8D" w:rsidRDefault="00B27A8D">
      <w:pPr>
        <w:rPr>
          <w:b/>
        </w:rPr>
      </w:pPr>
      <w:r>
        <w:rPr>
          <w:b/>
        </w:rPr>
        <w:t xml:space="preserve">*OFFRES CGV : possibilité de filtré les </w:t>
      </w:r>
      <w:proofErr w:type="spellStart"/>
      <w:r>
        <w:rPr>
          <w:b/>
        </w:rPr>
        <w:t>resultats</w:t>
      </w:r>
      <w:proofErr w:type="spellEnd"/>
    </w:p>
    <w:p w:rsidR="004931FF" w:rsidRPr="004931FF" w:rsidRDefault="004931FF">
      <w:r>
        <w:rPr>
          <w:b/>
        </w:rPr>
        <w:t>*Actualité</w:t>
      </w:r>
      <w:proofErr w:type="gramStart"/>
      <w:r>
        <w:rPr>
          <w:b/>
        </w:rPr>
        <w:t> </w:t>
      </w:r>
      <w:r w:rsidRPr="004931FF">
        <w:t>:news</w:t>
      </w:r>
      <w:proofErr w:type="gramEnd"/>
      <w:r w:rsidRPr="004931FF">
        <w:t xml:space="preserve"> du jours</w:t>
      </w:r>
    </w:p>
    <w:p w:rsidR="00B27A8D" w:rsidRDefault="00B27A8D">
      <w:pPr>
        <w:rPr>
          <w:b/>
        </w:rPr>
      </w:pPr>
      <w:r>
        <w:rPr>
          <w:b/>
        </w:rPr>
        <w:t>*Rubrique Newsletter</w:t>
      </w:r>
    </w:p>
    <w:p w:rsidR="001B2636" w:rsidRPr="00B27A8D" w:rsidRDefault="001B2636">
      <w:pPr>
        <w:rPr>
          <w:b/>
        </w:rPr>
      </w:pPr>
      <w:r>
        <w:t>-</w:t>
      </w:r>
      <w:proofErr w:type="spellStart"/>
      <w:r>
        <w:t>Form</w:t>
      </w:r>
      <w:proofErr w:type="spellEnd"/>
      <w:r>
        <w:t xml:space="preserve"> newsletter</w:t>
      </w:r>
    </w:p>
    <w:p w:rsidR="001B2636" w:rsidRDefault="001B2636">
      <w:r>
        <w:t>-Validation adresse mail</w:t>
      </w:r>
    </w:p>
    <w:p w:rsidR="001B2636" w:rsidRDefault="001B2636">
      <w:r>
        <w:t>-</w:t>
      </w:r>
      <w:proofErr w:type="spellStart"/>
      <w:r>
        <w:t>désabo</w:t>
      </w:r>
      <w:proofErr w:type="spellEnd"/>
      <w:r>
        <w:t xml:space="preserve"> de la newsletter</w:t>
      </w:r>
    </w:p>
    <w:p w:rsidR="00196831" w:rsidRDefault="00B27A8D">
      <w:r>
        <w:t>-</w:t>
      </w:r>
      <w:r w:rsidR="001B2636">
        <w:t>Etre informer</w:t>
      </w:r>
    </w:p>
    <w:p w:rsidR="00B27A8D" w:rsidRDefault="00B27A8D">
      <w:r>
        <w:t xml:space="preserve">Possibilité de s’inscrire à la newsletter avec </w:t>
      </w:r>
      <w:proofErr w:type="spellStart"/>
      <w:r>
        <w:t>LinkdIn</w:t>
      </w:r>
      <w:proofErr w:type="spellEnd"/>
    </w:p>
    <w:p w:rsidR="00B27A8D" w:rsidRDefault="00B27A8D">
      <w:r w:rsidRPr="00B27A8D">
        <w:rPr>
          <w:b/>
        </w:rPr>
        <w:t>*CONCTAT</w:t>
      </w:r>
      <w:r w:rsidR="004931FF">
        <w:t> : contact l’équipe</w:t>
      </w:r>
    </w:p>
    <w:p w:rsidR="00B27A8D" w:rsidRDefault="00B27A8D"/>
    <w:p w:rsidR="00B27A8D" w:rsidRDefault="00B27A8D" w:rsidP="00A40592">
      <w:pPr>
        <w:jc w:val="center"/>
        <w:rPr>
          <w:b/>
        </w:rPr>
      </w:pPr>
      <w:r w:rsidRPr="00B27A8D">
        <w:rPr>
          <w:b/>
        </w:rPr>
        <w:t>HOME PAGE :</w:t>
      </w:r>
    </w:p>
    <w:p w:rsidR="00B27A8D" w:rsidRDefault="00B27A8D">
      <w:pPr>
        <w:rPr>
          <w:b/>
        </w:rPr>
      </w:pPr>
      <w:r>
        <w:rPr>
          <w:b/>
        </w:rPr>
        <w:t>En tête :</w:t>
      </w:r>
      <w:r w:rsidR="00BD4BF7">
        <w:rPr>
          <w:b/>
        </w:rPr>
        <w:t xml:space="preserve"> </w:t>
      </w:r>
      <w:r w:rsidR="00BD4BF7" w:rsidRPr="00A40592">
        <w:t>Background</w:t>
      </w:r>
      <w:r w:rsidRPr="00A40592">
        <w:t xml:space="preserve"> Slide vidéo + image</w:t>
      </w:r>
    </w:p>
    <w:p w:rsidR="00BD4BF7" w:rsidRDefault="00BD4BF7">
      <w:pPr>
        <w:rPr>
          <w:b/>
        </w:rPr>
      </w:pPr>
      <w:r>
        <w:rPr>
          <w:b/>
        </w:rPr>
        <w:t>Supprime « qui somme nous »</w:t>
      </w:r>
    </w:p>
    <w:p w:rsidR="003E66B4" w:rsidRPr="003E66B4" w:rsidRDefault="00A40592">
      <w:pPr>
        <w:rPr>
          <w:rFonts w:cstheme="minorHAnsi"/>
          <w:b/>
          <w:sz w:val="20"/>
          <w:szCs w:val="20"/>
        </w:rPr>
      </w:pPr>
      <w:r>
        <w:rPr>
          <w:b/>
        </w:rPr>
        <w:t>*</w:t>
      </w:r>
      <w:r w:rsidR="00353A56">
        <w:rPr>
          <w:b/>
        </w:rPr>
        <w:t>Audience </w:t>
      </w:r>
      <w:r w:rsidR="00353A56" w:rsidRPr="00A40592">
        <w:t xml:space="preserve">: TV, </w:t>
      </w:r>
      <w:proofErr w:type="spellStart"/>
      <w:r w:rsidR="00353A56" w:rsidRPr="00A40592">
        <w:t>Brend</w:t>
      </w:r>
      <w:proofErr w:type="spellEnd"/>
      <w:r w:rsidR="00353A56" w:rsidRPr="00A40592">
        <w:t xml:space="preserve"> management OPS,</w:t>
      </w:r>
      <w:r w:rsidR="003E66B4" w:rsidRPr="00A40592">
        <w:t xml:space="preserve"> digital, réseaux </w:t>
      </w:r>
      <w:r w:rsidRPr="00A40592">
        <w:t>sociaux,</w:t>
      </w:r>
      <w:r w:rsidRPr="00A40592">
        <w:rPr>
          <w:rFonts w:cstheme="minorHAnsi"/>
          <w:bCs/>
          <w:color w:val="000000"/>
          <w:sz w:val="20"/>
          <w:szCs w:val="20"/>
          <w:lang w:val="fr"/>
        </w:rPr>
        <w:t xml:space="preserve"> Global</w:t>
      </w:r>
      <w:r w:rsidR="003E66B4" w:rsidRPr="00A40592">
        <w:rPr>
          <w:rFonts w:cstheme="minorHAnsi"/>
          <w:bCs/>
          <w:color w:val="000000"/>
          <w:sz w:val="20"/>
          <w:szCs w:val="20"/>
          <w:lang w:val="fr"/>
        </w:rPr>
        <w:t xml:space="preserve"> marketing solution=marketing</w:t>
      </w:r>
    </w:p>
    <w:p w:rsidR="00BD4BF7" w:rsidRPr="00A40592" w:rsidRDefault="00BD4BF7">
      <w:r>
        <w:rPr>
          <w:b/>
        </w:rPr>
        <w:tab/>
      </w:r>
      <w:r w:rsidR="0071554F" w:rsidRPr="00A40592">
        <w:t>-&gt;Media</w:t>
      </w:r>
    </w:p>
    <w:p w:rsidR="0071554F" w:rsidRPr="00A40592" w:rsidRDefault="0071554F">
      <w:r w:rsidRPr="00A40592">
        <w:tab/>
        <w:t>-&gt;Puissance du média</w:t>
      </w:r>
    </w:p>
    <w:p w:rsidR="0071554F" w:rsidRPr="00A40592" w:rsidRDefault="0071554F">
      <w:r w:rsidRPr="00A40592">
        <w:tab/>
        <w:t xml:space="preserve">-&gt;Mise en avant du </w:t>
      </w:r>
      <w:proofErr w:type="spellStart"/>
      <w:r w:rsidRPr="00A40592">
        <w:t>kub</w:t>
      </w:r>
      <w:proofErr w:type="spellEnd"/>
    </w:p>
    <w:p w:rsidR="0071554F" w:rsidRPr="00A40592" w:rsidRDefault="0071554F">
      <w:r w:rsidRPr="00A40592">
        <w:tab/>
        <w:t>-&gt;</w:t>
      </w:r>
      <w:r w:rsidR="00A40592" w:rsidRPr="00A40592">
        <w:t>Ils nous ont</w:t>
      </w:r>
      <w:r w:rsidRPr="00A40592">
        <w:t xml:space="preserve"> fait confiance</w:t>
      </w:r>
    </w:p>
    <w:p w:rsidR="0071554F" w:rsidRDefault="0071554F">
      <w:r w:rsidRPr="00A40592">
        <w:tab/>
        <w:t>-&gt;Support</w:t>
      </w:r>
    </w:p>
    <w:p w:rsidR="00A40592" w:rsidRPr="00A40592" w:rsidRDefault="00A40592">
      <w:pPr>
        <w:rPr>
          <w:b/>
        </w:rPr>
      </w:pPr>
      <w:r w:rsidRPr="00A40592">
        <w:rPr>
          <w:b/>
        </w:rPr>
        <w:t>*</w:t>
      </w:r>
      <w:proofErr w:type="spellStart"/>
      <w:r w:rsidRPr="00A40592">
        <w:rPr>
          <w:b/>
        </w:rPr>
        <w:t>Kub</w:t>
      </w:r>
      <w:proofErr w:type="spellEnd"/>
    </w:p>
    <w:p w:rsidR="00A40592" w:rsidRDefault="00A40592">
      <w:pPr>
        <w:rPr>
          <w:b/>
        </w:rPr>
      </w:pPr>
      <w:r>
        <w:rPr>
          <w:b/>
        </w:rPr>
        <w:t>*</w:t>
      </w:r>
      <w:proofErr w:type="gramStart"/>
      <w:r>
        <w:rPr>
          <w:b/>
        </w:rPr>
        <w:t>Il nous font</w:t>
      </w:r>
      <w:proofErr w:type="gramEnd"/>
      <w:r>
        <w:rPr>
          <w:b/>
        </w:rPr>
        <w:t xml:space="preserve"> confiance </w:t>
      </w:r>
      <w:r w:rsidRPr="00A40592">
        <w:t xml:space="preserve">: logo + </w:t>
      </w:r>
      <w:proofErr w:type="spellStart"/>
      <w:r w:rsidRPr="00A40592">
        <w:t>text</w:t>
      </w:r>
      <w:proofErr w:type="spellEnd"/>
      <w:r w:rsidRPr="00A40592">
        <w:t xml:space="preserve"> + photo du </w:t>
      </w:r>
      <w:proofErr w:type="spellStart"/>
      <w:r w:rsidRPr="00A40592">
        <w:t>temoi</w:t>
      </w:r>
      <w:bookmarkStart w:id="0" w:name="_GoBack"/>
      <w:bookmarkEnd w:id="0"/>
      <w:r w:rsidRPr="00A40592">
        <w:t>n+fonction</w:t>
      </w:r>
      <w:proofErr w:type="spellEnd"/>
    </w:p>
    <w:p w:rsidR="00A40592" w:rsidRPr="00A40592" w:rsidRDefault="00A40592">
      <w:r>
        <w:rPr>
          <w:b/>
        </w:rPr>
        <w:t>*Support </w:t>
      </w:r>
      <w:r w:rsidRPr="00A40592">
        <w:t xml:space="preserve">: info+tf1 m6 + …. </w:t>
      </w:r>
      <w:r w:rsidR="00160A00" w:rsidRPr="00A40592">
        <w:t>Carrousel</w:t>
      </w:r>
    </w:p>
    <w:p w:rsidR="00A40592" w:rsidRDefault="00A40592">
      <w:r>
        <w:rPr>
          <w:b/>
        </w:rPr>
        <w:t>*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= </w:t>
      </w:r>
      <w:proofErr w:type="spellStart"/>
      <w:r w:rsidRPr="00A40592">
        <w:t>Mail+Tel+Adresse</w:t>
      </w:r>
      <w:proofErr w:type="spellEnd"/>
      <w:r w:rsidRPr="00A40592">
        <w:t xml:space="preserve"> Nous suivre </w:t>
      </w:r>
      <w:proofErr w:type="spellStart"/>
      <w:r w:rsidRPr="00A40592">
        <w:t>LinkdIn</w:t>
      </w:r>
      <w:proofErr w:type="spellEnd"/>
      <w:r w:rsidRPr="00A40592">
        <w:t xml:space="preserve"> + YT</w:t>
      </w:r>
    </w:p>
    <w:p w:rsidR="00A40592" w:rsidRDefault="00A40592"/>
    <w:p w:rsidR="00A40592" w:rsidRPr="004931FF" w:rsidRDefault="004931FF" w:rsidP="004931FF">
      <w:pPr>
        <w:jc w:val="center"/>
        <w:rPr>
          <w:b/>
        </w:rPr>
      </w:pPr>
      <w:r>
        <w:rPr>
          <w:b/>
        </w:rPr>
        <w:t>Contact :</w:t>
      </w:r>
    </w:p>
    <w:p w:rsidR="00A40592" w:rsidRPr="004931FF" w:rsidRDefault="004931FF">
      <w:r w:rsidRPr="004931FF">
        <w:lastRenderedPageBreak/>
        <w:t>Contact les manageur (</w:t>
      </w:r>
      <w:proofErr w:type="spellStart"/>
      <w:proofErr w:type="gramStart"/>
      <w:r w:rsidRPr="004931FF">
        <w:t>Florant,Julien</w:t>
      </w:r>
      <w:proofErr w:type="gramEnd"/>
      <w:r w:rsidRPr="004931FF">
        <w:t>,Olivia,Julien,Géraldin</w:t>
      </w:r>
      <w:proofErr w:type="spellEnd"/>
      <w:r w:rsidRPr="004931FF">
        <w:t xml:space="preserve">) avec leur nom prénom fonction </w:t>
      </w:r>
      <w:proofErr w:type="spellStart"/>
      <w:r w:rsidRPr="004931FF">
        <w:t>num</w:t>
      </w:r>
      <w:proofErr w:type="spellEnd"/>
      <w:r w:rsidRPr="004931FF">
        <w:t xml:space="preserve"> tel adresse mail sous forme de slide</w:t>
      </w:r>
    </w:p>
    <w:p w:rsidR="00A40592" w:rsidRDefault="004931FF" w:rsidP="004931FF">
      <w:pPr>
        <w:jc w:val="center"/>
        <w:rPr>
          <w:b/>
        </w:rPr>
      </w:pPr>
      <w:r>
        <w:rPr>
          <w:b/>
        </w:rPr>
        <w:t>Rubrique Offre CGV :</w:t>
      </w:r>
    </w:p>
    <w:p w:rsidR="004931FF" w:rsidRDefault="004931FF" w:rsidP="004931FF">
      <w:pPr>
        <w:rPr>
          <w:b/>
        </w:rPr>
      </w:pPr>
      <w:r>
        <w:rPr>
          <w:b/>
        </w:rPr>
        <w:t xml:space="preserve">Comme sur Tf1 pub : </w:t>
      </w:r>
      <w:r w:rsidRPr="004931FF">
        <w:t xml:space="preserve">possibilité de filtré par (type </w:t>
      </w:r>
      <w:proofErr w:type="spellStart"/>
      <w:r w:rsidRPr="004931FF">
        <w:t>doc+offre+media</w:t>
      </w:r>
      <w:proofErr w:type="spellEnd"/>
      <w:r w:rsidRPr="004931FF">
        <w:t>)</w:t>
      </w:r>
    </w:p>
    <w:p w:rsidR="004931FF" w:rsidRDefault="004931FF" w:rsidP="004931FF">
      <w:pPr>
        <w:rPr>
          <w:b/>
        </w:rPr>
      </w:pPr>
      <w:r>
        <w:rPr>
          <w:b/>
        </w:rPr>
        <w:t xml:space="preserve">Avoir accès direct au filtre dans la </w:t>
      </w:r>
      <w:proofErr w:type="spellStart"/>
      <w:r>
        <w:rPr>
          <w:b/>
        </w:rPr>
        <w:t>nav</w:t>
      </w:r>
      <w:proofErr w:type="spellEnd"/>
    </w:p>
    <w:p w:rsidR="004931FF" w:rsidRDefault="004931FF" w:rsidP="004931FF">
      <w:r>
        <w:rPr>
          <w:b/>
        </w:rPr>
        <w:t xml:space="preserve">Pour chaque catégorie : </w:t>
      </w:r>
      <w:r w:rsidRPr="004931FF">
        <w:t>Tv digital …avoir une page dédier à la présentation</w:t>
      </w:r>
    </w:p>
    <w:p w:rsidR="00160A00" w:rsidRDefault="00160A00" w:rsidP="004931FF"/>
    <w:p w:rsidR="00160A00" w:rsidRDefault="00160A00" w:rsidP="004931FF">
      <w:r>
        <w:t>Option à ajouter :</w:t>
      </w:r>
    </w:p>
    <w:p w:rsidR="00160A00" w:rsidRDefault="00160A00" w:rsidP="004931FF">
      <w:r>
        <w:t>-Question sur le coter comme sur m6 pub (demande info)</w:t>
      </w:r>
    </w:p>
    <w:p w:rsidR="00160A00" w:rsidRDefault="00160A00" w:rsidP="004931FF">
      <w:r>
        <w:t xml:space="preserve">-Mise en avant du </w:t>
      </w:r>
      <w:proofErr w:type="spellStart"/>
      <w:r>
        <w:t>kub</w:t>
      </w:r>
      <w:proofErr w:type="spellEnd"/>
      <w:r>
        <w:t xml:space="preserve"> « Premier pas » bouton qui envoie vers la page du </w:t>
      </w:r>
      <w:proofErr w:type="spellStart"/>
      <w:r>
        <w:t>kub</w:t>
      </w:r>
      <w:proofErr w:type="spellEnd"/>
    </w:p>
    <w:p w:rsidR="00160A00" w:rsidRDefault="00160A00" w:rsidP="004931FF">
      <w:pPr>
        <w:rPr>
          <w:b/>
        </w:rPr>
      </w:pPr>
      <w:r>
        <w:t>-Partage + actualité sur le coter tf1 pub</w:t>
      </w:r>
    </w:p>
    <w:p w:rsidR="004931FF" w:rsidRPr="00B27A8D" w:rsidRDefault="004931FF" w:rsidP="004931FF">
      <w:pPr>
        <w:rPr>
          <w:b/>
        </w:rPr>
      </w:pPr>
    </w:p>
    <w:sectPr w:rsidR="004931FF" w:rsidRPr="00B2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36"/>
    <w:rsid w:val="00160A00"/>
    <w:rsid w:val="00196831"/>
    <w:rsid w:val="001B2636"/>
    <w:rsid w:val="00353A56"/>
    <w:rsid w:val="003E66B4"/>
    <w:rsid w:val="004931FF"/>
    <w:rsid w:val="0071554F"/>
    <w:rsid w:val="00A40592"/>
    <w:rsid w:val="00B27A8D"/>
    <w:rsid w:val="00BD4BF7"/>
    <w:rsid w:val="00F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F8CC"/>
  <w15:chartTrackingRefBased/>
  <w15:docId w15:val="{A058FD8F-1957-4939-9BDC-5C69BCF2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1756669B</Template>
  <TotalTime>97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5</cp:revision>
  <dcterms:created xsi:type="dcterms:W3CDTF">2019-07-31T12:39:00Z</dcterms:created>
  <dcterms:modified xsi:type="dcterms:W3CDTF">2019-08-01T07:02:00Z</dcterms:modified>
</cp:coreProperties>
</file>