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04" w:rsidRPr="00B538EB" w:rsidRDefault="003D4EF5" w:rsidP="00B538EB">
      <w:pPr>
        <w:jc w:val="center"/>
        <w:rPr>
          <w:rFonts w:ascii="Century Gothic" w:hAnsi="Century Gothic"/>
          <w:b/>
          <w:color w:val="FF0000"/>
        </w:rPr>
      </w:pPr>
      <w:r w:rsidRPr="00B538EB">
        <w:rPr>
          <w:rFonts w:ascii="Century Gothic" w:hAnsi="Century Gothic"/>
          <w:b/>
          <w:color w:val="FF0000"/>
        </w:rPr>
        <w:t>Compte rendu de la réunion digitale</w:t>
      </w:r>
      <w:r w:rsidR="000622B9">
        <w:rPr>
          <w:rFonts w:ascii="Century Gothic" w:hAnsi="Century Gothic"/>
          <w:b/>
          <w:color w:val="FF0000"/>
        </w:rPr>
        <w:t xml:space="preserve"> du</w:t>
      </w:r>
      <w:r w:rsidRPr="00B538EB">
        <w:rPr>
          <w:rFonts w:ascii="Century Gothic" w:hAnsi="Century Gothic"/>
          <w:b/>
          <w:color w:val="FF0000"/>
        </w:rPr>
        <w:t xml:space="preserve"> 27/08/2019</w:t>
      </w:r>
    </w:p>
    <w:p w:rsidR="003D4EF5" w:rsidRPr="00B538EB" w:rsidRDefault="003D4EF5" w:rsidP="00B538EB">
      <w:pPr>
        <w:pStyle w:val="Paragraphedeliste"/>
        <w:numPr>
          <w:ilvl w:val="0"/>
          <w:numId w:val="3"/>
        </w:numPr>
        <w:rPr>
          <w:b/>
        </w:rPr>
      </w:pPr>
      <w:r w:rsidRPr="00B538EB">
        <w:rPr>
          <w:b/>
        </w:rPr>
        <w:t>Home page :</w:t>
      </w:r>
    </w:p>
    <w:p w:rsidR="003D4EF5" w:rsidRDefault="003D4EF5">
      <w:r>
        <w:t xml:space="preserve">Julien/Olivia : </w:t>
      </w:r>
      <w:r w:rsidR="00B538EB">
        <w:t xml:space="preserve"> Idées du pop-up</w:t>
      </w:r>
      <w:r w:rsidR="00B538EB" w:rsidRPr="00B538EB">
        <w:t xml:space="preserve"> à</w:t>
      </w:r>
      <w:r w:rsidR="00B538EB">
        <w:t xml:space="preserve"> laisser de coter, trop démodé</w:t>
      </w:r>
      <w:r w:rsidR="00B538EB" w:rsidRPr="00B538EB">
        <w:t>, trop agressive</w:t>
      </w:r>
      <w:r w:rsidR="00B538EB">
        <w:t>.</w:t>
      </w:r>
    </w:p>
    <w:p w:rsidR="003D4EF5" w:rsidRDefault="003D4EF5">
      <w:r>
        <w:t>Alvine/Julien : Question</w:t>
      </w:r>
      <w:r w:rsidR="00B538EB">
        <w:t> ?</w:t>
      </w:r>
    </w:p>
    <w:p w:rsidR="003D4EF5" w:rsidRDefault="003D4EF5" w:rsidP="003D4EF5">
      <w:pPr>
        <w:pStyle w:val="Paragraphedeliste"/>
        <w:numPr>
          <w:ilvl w:val="0"/>
          <w:numId w:val="1"/>
        </w:numPr>
      </w:pPr>
      <w:r>
        <w:t xml:space="preserve">Le training est-il possible sur le </w:t>
      </w:r>
      <w:r w:rsidR="00C20759">
        <w:t>pop-up</w:t>
      </w:r>
      <w:r w:rsidR="00B538EB">
        <w:t xml:space="preserve"> ? </w:t>
      </w:r>
      <w:r>
        <w:t xml:space="preserve">c’est-à-dire savoir </w:t>
      </w:r>
      <w:r w:rsidR="00C14995">
        <w:t>où le visiteur a le</w:t>
      </w:r>
      <w:r w:rsidR="00C20759">
        <w:t xml:space="preserve"> plus </w:t>
      </w:r>
      <w:r w:rsidR="00B538EB" w:rsidRPr="00B538EB">
        <w:t>cliquée</w:t>
      </w:r>
    </w:p>
    <w:p w:rsidR="00C20759" w:rsidRDefault="00C20759" w:rsidP="00C20759">
      <w:pPr>
        <w:pStyle w:val="Paragraphedeliste"/>
        <w:numPr>
          <w:ilvl w:val="0"/>
          <w:numId w:val="1"/>
        </w:numPr>
      </w:pPr>
      <w:r>
        <w:t>Référencement</w:t>
      </w:r>
    </w:p>
    <w:p w:rsidR="00C20759" w:rsidRDefault="00C20759" w:rsidP="00C20759">
      <w:r>
        <w:t xml:space="preserve"> </w:t>
      </w:r>
      <w:r w:rsidR="006A2F69">
        <w:t>Olivia : Slide présentation peut être possible pour décrire les différentes catégories (TV/DIGITAL/OPS)</w:t>
      </w:r>
    </w:p>
    <w:p w:rsidR="006A2F69" w:rsidRDefault="006A2F69" w:rsidP="00C20759">
      <w:r>
        <w:t xml:space="preserve">La rubrique </w:t>
      </w:r>
      <w:r w:rsidRPr="006A2F69">
        <w:rPr>
          <w:b/>
        </w:rPr>
        <w:t>« Il nous</w:t>
      </w:r>
      <w:r w:rsidR="00B538EB">
        <w:rPr>
          <w:b/>
        </w:rPr>
        <w:t xml:space="preserve"> ont fait</w:t>
      </w:r>
      <w:r w:rsidRPr="006A2F69">
        <w:rPr>
          <w:b/>
        </w:rPr>
        <w:t xml:space="preserve"> confiance »</w:t>
      </w:r>
      <w:r>
        <w:t xml:space="preserve"> indique le nom/prénom/fonction, plus une citation de son avis sur les prestations d’Antenne Solution Business, et donc renvoie sur une page </w:t>
      </w:r>
      <w:proofErr w:type="spellStart"/>
      <w:r>
        <w:t>testing</w:t>
      </w:r>
      <w:proofErr w:type="spellEnd"/>
      <w:r>
        <w:t xml:space="preserve"> avec des extraits des vidéos « POP UP »</w:t>
      </w:r>
    </w:p>
    <w:p w:rsidR="00013F73" w:rsidRDefault="00013F73" w:rsidP="00C20759">
      <w:r>
        <w:t>Olivia : Les citations sont des extraits de</w:t>
      </w:r>
      <w:r w:rsidR="00A3664E">
        <w:t>s vidéos</w:t>
      </w:r>
      <w:r>
        <w:t xml:space="preserve"> « POP UP »</w:t>
      </w:r>
    </w:p>
    <w:p w:rsidR="00013F73" w:rsidRDefault="00013F73" w:rsidP="00C20759">
      <w:r>
        <w:t xml:space="preserve">Anthony : Les avis de cette rubrique sont des personnes qui fait des actions en entreprise, le clique renvois sur la page </w:t>
      </w:r>
      <w:proofErr w:type="spellStart"/>
      <w:r>
        <w:t>testing</w:t>
      </w:r>
      <w:proofErr w:type="spellEnd"/>
      <w:r>
        <w:t xml:space="preserve"> des actions de la personne</w:t>
      </w:r>
    </w:p>
    <w:p w:rsidR="005A5D1C" w:rsidRDefault="005A5D1C" w:rsidP="00C20759"/>
    <w:p w:rsidR="005A5D1C" w:rsidRDefault="005A5D1C" w:rsidP="00C20759">
      <w:r w:rsidRPr="00B538EB">
        <w:rPr>
          <w:b/>
        </w:rPr>
        <w:t>Logos </w:t>
      </w:r>
      <w:r>
        <w:t>: Local, puis les sites nationaux</w:t>
      </w:r>
    </w:p>
    <w:p w:rsidR="005A5D1C" w:rsidRDefault="005A5D1C" w:rsidP="005A5D1C">
      <w:pPr>
        <w:pStyle w:val="Paragraphedeliste"/>
        <w:numPr>
          <w:ilvl w:val="0"/>
          <w:numId w:val="2"/>
        </w:numPr>
      </w:pPr>
      <w:r>
        <w:t>Antenne(tv)</w:t>
      </w:r>
    </w:p>
    <w:p w:rsidR="005A5D1C" w:rsidRDefault="005A5D1C" w:rsidP="005A5D1C">
      <w:pPr>
        <w:pStyle w:val="Paragraphedeliste"/>
        <w:numPr>
          <w:ilvl w:val="0"/>
          <w:numId w:val="2"/>
        </w:numPr>
      </w:pPr>
      <w:r>
        <w:t>AntenneReunion.fr</w:t>
      </w:r>
    </w:p>
    <w:p w:rsidR="005A5D1C" w:rsidRDefault="005A5D1C" w:rsidP="005A5D1C">
      <w:pPr>
        <w:pStyle w:val="Paragraphedeliste"/>
        <w:numPr>
          <w:ilvl w:val="0"/>
          <w:numId w:val="2"/>
        </w:numPr>
      </w:pPr>
      <w:r>
        <w:t>LINFO</w:t>
      </w:r>
    </w:p>
    <w:p w:rsidR="005A5D1C" w:rsidRDefault="005A5D1C" w:rsidP="005A5D1C">
      <w:pPr>
        <w:pStyle w:val="Paragraphedeliste"/>
        <w:numPr>
          <w:ilvl w:val="0"/>
          <w:numId w:val="2"/>
        </w:numPr>
      </w:pPr>
      <w:proofErr w:type="spellStart"/>
      <w:r>
        <w:t>Rodzafer</w:t>
      </w:r>
      <w:proofErr w:type="spellEnd"/>
    </w:p>
    <w:p w:rsidR="005A5D1C" w:rsidRDefault="005A5D1C" w:rsidP="005A5D1C">
      <w:pPr>
        <w:pStyle w:val="Paragraphedeliste"/>
        <w:numPr>
          <w:ilvl w:val="0"/>
          <w:numId w:val="2"/>
        </w:numPr>
      </w:pPr>
      <w:r>
        <w:t>Orange</w:t>
      </w:r>
    </w:p>
    <w:p w:rsidR="005A5D1C" w:rsidRDefault="005A5D1C" w:rsidP="005A5D1C">
      <w:pPr>
        <w:pStyle w:val="Paragraphedeliste"/>
        <w:numPr>
          <w:ilvl w:val="0"/>
          <w:numId w:val="2"/>
        </w:numPr>
      </w:pPr>
      <w:r>
        <w:t>Actu réunion</w:t>
      </w:r>
    </w:p>
    <w:p w:rsidR="005A5D1C" w:rsidRDefault="005A5D1C" w:rsidP="005A5D1C">
      <w:pPr>
        <w:pStyle w:val="Paragraphedeliste"/>
        <w:numPr>
          <w:ilvl w:val="0"/>
          <w:numId w:val="2"/>
        </w:numPr>
      </w:pPr>
      <w:r>
        <w:t>Immo974</w:t>
      </w:r>
    </w:p>
    <w:p w:rsidR="005A5D1C" w:rsidRDefault="005A5D1C" w:rsidP="005A5D1C">
      <w:pPr>
        <w:pStyle w:val="Paragraphedeliste"/>
        <w:numPr>
          <w:ilvl w:val="0"/>
          <w:numId w:val="2"/>
        </w:numPr>
      </w:pPr>
      <w:proofErr w:type="spellStart"/>
      <w:r>
        <w:t>DomTom</w:t>
      </w:r>
      <w:proofErr w:type="spellEnd"/>
      <w:r>
        <w:t xml:space="preserve"> Auto</w:t>
      </w:r>
    </w:p>
    <w:p w:rsidR="005A5D1C" w:rsidRDefault="005A5D1C" w:rsidP="005A5D1C">
      <w:pPr>
        <w:pStyle w:val="Paragraphedeliste"/>
        <w:numPr>
          <w:ilvl w:val="0"/>
          <w:numId w:val="2"/>
        </w:numPr>
      </w:pPr>
      <w:proofErr w:type="spellStart"/>
      <w:r>
        <w:t>DomTom</w:t>
      </w:r>
      <w:proofErr w:type="spellEnd"/>
      <w:r>
        <w:t xml:space="preserve"> Job </w:t>
      </w:r>
    </w:p>
    <w:p w:rsidR="005A5D1C" w:rsidRDefault="005A5D1C" w:rsidP="005A5D1C">
      <w:pPr>
        <w:pStyle w:val="Paragraphedeliste"/>
        <w:numPr>
          <w:ilvl w:val="0"/>
          <w:numId w:val="2"/>
        </w:numPr>
      </w:pPr>
      <w:r>
        <w:t>TF1</w:t>
      </w:r>
    </w:p>
    <w:p w:rsidR="00910835" w:rsidRDefault="005A5D1C" w:rsidP="00910835">
      <w:pPr>
        <w:pStyle w:val="Paragraphedeliste"/>
        <w:numPr>
          <w:ilvl w:val="0"/>
          <w:numId w:val="2"/>
        </w:numPr>
      </w:pPr>
      <w:r>
        <w:t>6play</w:t>
      </w:r>
    </w:p>
    <w:p w:rsidR="00910835" w:rsidRDefault="00910835" w:rsidP="00910835">
      <w:pPr>
        <w:pStyle w:val="Paragraphedeliste"/>
      </w:pPr>
    </w:p>
    <w:p w:rsidR="00910835" w:rsidRDefault="003E35BA" w:rsidP="00910835">
      <w:pPr>
        <w:pStyle w:val="Paragraphedeliste"/>
        <w:numPr>
          <w:ilvl w:val="0"/>
          <w:numId w:val="3"/>
        </w:numPr>
      </w:pPr>
      <w:r w:rsidRPr="00910835">
        <w:rPr>
          <w:b/>
        </w:rPr>
        <w:t>Newsletter</w:t>
      </w:r>
      <w:r>
        <w:t xml:space="preserve"> : </w:t>
      </w:r>
    </w:p>
    <w:p w:rsidR="003E35BA" w:rsidRDefault="003E35BA" w:rsidP="00910835">
      <w:r>
        <w:t xml:space="preserve">La page est à supprimer, mais idée du </w:t>
      </w:r>
      <w:proofErr w:type="spellStart"/>
      <w:r>
        <w:t>inbound</w:t>
      </w:r>
      <w:proofErr w:type="spellEnd"/>
      <w:r>
        <w:t xml:space="preserve"> marketing est à garder et l’exploiter sous différente forme.</w:t>
      </w:r>
    </w:p>
    <w:p w:rsidR="00B538EB" w:rsidRDefault="003E35BA" w:rsidP="00B538EB">
      <w:r>
        <w:t>Julien : Par exemple le visiteur pour avoir accès au</w:t>
      </w:r>
      <w:r w:rsidR="00910835">
        <w:t xml:space="preserve"> coffre documentaire, il doit</w:t>
      </w:r>
      <w:r>
        <w:t xml:space="preserve"> renseigner ses informations. </w:t>
      </w:r>
    </w:p>
    <w:p w:rsidR="003E35BA" w:rsidRDefault="003E35BA" w:rsidP="00B538EB">
      <w:r>
        <w:t xml:space="preserve">Olivia : Avoir la fonctionnalité de </w:t>
      </w:r>
      <w:r w:rsidR="008B508C">
        <w:t>verrouiller</w:t>
      </w:r>
      <w:r>
        <w:t xml:space="preserve"> et déverrouiller les contenus accessibles pour ceux qui sont inscrit ou non inscrit </w:t>
      </w:r>
    </w:p>
    <w:p w:rsidR="00910835" w:rsidRDefault="00910835" w:rsidP="00910835">
      <w:pPr>
        <w:pStyle w:val="Paragraphedeliste"/>
        <w:numPr>
          <w:ilvl w:val="0"/>
          <w:numId w:val="3"/>
        </w:numPr>
        <w:rPr>
          <w:b/>
        </w:rPr>
      </w:pPr>
      <w:r w:rsidRPr="00910835">
        <w:rPr>
          <w:b/>
        </w:rPr>
        <w:t>Actualité</w:t>
      </w:r>
      <w:r w:rsidR="00535BDD">
        <w:rPr>
          <w:b/>
        </w:rPr>
        <w:t>s</w:t>
      </w:r>
      <w:r w:rsidRPr="00910835">
        <w:rPr>
          <w:b/>
        </w:rPr>
        <w:t> :</w:t>
      </w:r>
      <w:r w:rsidR="00535BDD">
        <w:rPr>
          <w:b/>
        </w:rPr>
        <w:t xml:space="preserve"> </w:t>
      </w:r>
    </w:p>
    <w:p w:rsidR="00667C40" w:rsidRDefault="00535BDD" w:rsidP="00667C40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 xml:space="preserve"> La page est à garder, il faudra </w:t>
      </w:r>
      <w:r w:rsidR="008B508C">
        <w:rPr>
          <w:color w:val="000000"/>
          <w:sz w:val="23"/>
          <w:szCs w:val="23"/>
          <w:shd w:val="clear" w:color="auto" w:fill="FFFFFF"/>
        </w:rPr>
        <w:t>l’</w:t>
      </w:r>
      <w:r>
        <w:rPr>
          <w:color w:val="000000"/>
          <w:sz w:val="23"/>
          <w:szCs w:val="23"/>
          <w:shd w:val="clear" w:color="auto" w:fill="FFFFFF"/>
        </w:rPr>
        <w:t>alimenter.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  <w:shd w:val="clear" w:color="auto" w:fill="FFFFFF"/>
        </w:rPr>
        <w:t>Anthony : partager l'actualité via LinkedIn 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  <w:shd w:val="clear" w:color="auto" w:fill="FFFFFF"/>
        </w:rPr>
        <w:t xml:space="preserve">Julien : peut-être </w:t>
      </w:r>
      <w:r w:rsidR="005B7800">
        <w:rPr>
          <w:color w:val="000000"/>
          <w:sz w:val="23"/>
          <w:szCs w:val="23"/>
          <w:shd w:val="clear" w:color="auto" w:fill="FFFFFF"/>
        </w:rPr>
        <w:t xml:space="preserve">plus tard </w:t>
      </w:r>
      <w:r>
        <w:rPr>
          <w:color w:val="000000"/>
          <w:sz w:val="23"/>
          <w:szCs w:val="23"/>
          <w:shd w:val="clear" w:color="auto" w:fill="FFFFFF"/>
        </w:rPr>
        <w:t xml:space="preserve">intervenir MADINTER pour la rédaction </w:t>
      </w:r>
      <w:r w:rsidR="00BD53F6">
        <w:rPr>
          <w:color w:val="000000"/>
          <w:sz w:val="23"/>
          <w:szCs w:val="23"/>
          <w:shd w:val="clear" w:color="auto" w:fill="FFFFFF"/>
        </w:rPr>
        <w:t>d’</w:t>
      </w:r>
      <w:r>
        <w:rPr>
          <w:color w:val="000000"/>
          <w:sz w:val="23"/>
          <w:szCs w:val="23"/>
          <w:shd w:val="clear" w:color="auto" w:fill="FFFFFF"/>
        </w:rPr>
        <w:t>article comme sur LINFO </w:t>
      </w:r>
    </w:p>
    <w:p w:rsidR="00535BDD" w:rsidRPr="00535BDD" w:rsidRDefault="00535BDD" w:rsidP="00667C40">
      <w:r w:rsidRPr="00535BDD">
        <w:lastRenderedPageBreak/>
        <w:t>Olivia : Il faudra pouvoir partager via LinkedIn et en même temps sur le site</w:t>
      </w:r>
    </w:p>
    <w:p w:rsidR="00535BDD" w:rsidRDefault="00535BDD" w:rsidP="00667C40">
      <w:r w:rsidRPr="00535BDD">
        <w:t>Alvine : Il y a des CMS qui propose cette option</w:t>
      </w:r>
    </w:p>
    <w:p w:rsidR="00EC0DC4" w:rsidRPr="00EC0DC4" w:rsidRDefault="00EC0DC4" w:rsidP="00EC0DC4">
      <w:pPr>
        <w:pStyle w:val="Paragraphedeliste"/>
        <w:numPr>
          <w:ilvl w:val="0"/>
          <w:numId w:val="3"/>
        </w:numPr>
        <w:rPr>
          <w:b/>
        </w:rPr>
      </w:pPr>
      <w:proofErr w:type="spellStart"/>
      <w:r w:rsidRPr="00EC0DC4">
        <w:rPr>
          <w:b/>
        </w:rPr>
        <w:t>Nav</w:t>
      </w:r>
      <w:proofErr w:type="spellEnd"/>
      <w:r w:rsidRPr="00EC0DC4">
        <w:rPr>
          <w:b/>
        </w:rPr>
        <w:t xml:space="preserve"> box :</w:t>
      </w:r>
    </w:p>
    <w:p w:rsidR="00EC0DC4" w:rsidRDefault="00EC0DC4" w:rsidP="00667C40">
      <w:r>
        <w:t xml:space="preserve">Julien : Avoir juste la possibilité de filtrer 1 élément </w:t>
      </w:r>
    </w:p>
    <w:p w:rsidR="00EC0DC4" w:rsidRDefault="00EC0DC4" w:rsidP="00EC0DC4">
      <w:pPr>
        <w:pStyle w:val="Paragraphedeliste"/>
        <w:numPr>
          <w:ilvl w:val="0"/>
          <w:numId w:val="3"/>
        </w:numPr>
      </w:pPr>
      <w:r w:rsidRPr="00EC0DC4">
        <w:rPr>
          <w:b/>
        </w:rPr>
        <w:t>Offre CGV :</w:t>
      </w:r>
      <w:r>
        <w:t xml:space="preserve"> Avoir 2 filtre</w:t>
      </w:r>
      <w:r w:rsidR="005903D9">
        <w:t>s</w:t>
      </w:r>
      <w:bookmarkStart w:id="0" w:name="_GoBack"/>
      <w:bookmarkEnd w:id="0"/>
      <w:r>
        <w:t> (Type document et médias)</w:t>
      </w:r>
    </w:p>
    <w:p w:rsidR="00EC0DC4" w:rsidRDefault="00EC0DC4" w:rsidP="00EC0DC4">
      <w:pPr>
        <w:pStyle w:val="Paragraphedeliste"/>
        <w:numPr>
          <w:ilvl w:val="0"/>
          <w:numId w:val="3"/>
        </w:numPr>
      </w:pPr>
      <w:r w:rsidRPr="00EC0DC4">
        <w:rPr>
          <w:b/>
        </w:rPr>
        <w:t>Contact :</w:t>
      </w:r>
      <w:r>
        <w:t xml:space="preserve"> Avoir les commerciaux et </w:t>
      </w:r>
      <w:r w:rsidR="001A5F1A">
        <w:t xml:space="preserve">responsables (nom, prénom, fonction, secteur activité, </w:t>
      </w:r>
      <w:proofErr w:type="spellStart"/>
      <w:r w:rsidR="001A5F1A">
        <w:t>num</w:t>
      </w:r>
      <w:proofErr w:type="spellEnd"/>
      <w:r w:rsidR="001A5F1A">
        <w:t xml:space="preserve"> tel, email)</w:t>
      </w:r>
    </w:p>
    <w:p w:rsidR="00EC0DC4" w:rsidRDefault="00EC0DC4" w:rsidP="00EC0DC4">
      <w:pPr>
        <w:pStyle w:val="Paragraphedeliste"/>
        <w:numPr>
          <w:ilvl w:val="0"/>
          <w:numId w:val="3"/>
        </w:numPr>
      </w:pPr>
      <w:r w:rsidRPr="00EC0DC4">
        <w:rPr>
          <w:b/>
        </w:rPr>
        <w:t>Rubrique :</w:t>
      </w:r>
      <w:r>
        <w:t xml:space="preserve"> Avoir la possibilité de télécharger en PDF sur mobile</w:t>
      </w:r>
    </w:p>
    <w:p w:rsidR="00055130" w:rsidRDefault="00055130" w:rsidP="00055130"/>
    <w:p w:rsidR="00055130" w:rsidRPr="00A07A16" w:rsidRDefault="00055130" w:rsidP="00055130">
      <w:pPr>
        <w:rPr>
          <w:color w:val="FF0000"/>
        </w:rPr>
      </w:pPr>
      <w:r w:rsidRPr="00A07A16">
        <w:rPr>
          <w:color w:val="FF0000"/>
        </w:rPr>
        <w:t>Conclusion : Pour la prochaine réunion</w:t>
      </w:r>
    </w:p>
    <w:p w:rsidR="00055130" w:rsidRDefault="00055130" w:rsidP="00A07A16">
      <w:pPr>
        <w:pStyle w:val="Paragraphedeliste"/>
        <w:numPr>
          <w:ilvl w:val="0"/>
          <w:numId w:val="5"/>
        </w:numPr>
      </w:pPr>
      <w:r>
        <w:t xml:space="preserve">Présentation de la maquette finale </w:t>
      </w:r>
    </w:p>
    <w:p w:rsidR="00A07A16" w:rsidRDefault="00A07A16" w:rsidP="00A07A16">
      <w:pPr>
        <w:pStyle w:val="Paragraphedeliste"/>
      </w:pPr>
    </w:p>
    <w:p w:rsidR="00055130" w:rsidRDefault="00055130" w:rsidP="00A07A16">
      <w:pPr>
        <w:pStyle w:val="Paragraphedeliste"/>
        <w:numPr>
          <w:ilvl w:val="0"/>
          <w:numId w:val="5"/>
        </w:numPr>
      </w:pPr>
      <w:r>
        <w:t>Présentation des avantages et inconvénients des CMS faire un choix selon :</w:t>
      </w:r>
    </w:p>
    <w:p w:rsidR="00055130" w:rsidRDefault="00055130" w:rsidP="00A07A16">
      <w:pPr>
        <w:pStyle w:val="Paragraphedeliste"/>
        <w:numPr>
          <w:ilvl w:val="0"/>
          <w:numId w:val="4"/>
        </w:numPr>
      </w:pPr>
      <w:r>
        <w:t>Confort utilisation du back office pour le marketing</w:t>
      </w:r>
    </w:p>
    <w:p w:rsidR="00A07A16" w:rsidRPr="00A07A16" w:rsidRDefault="00A07A16" w:rsidP="00A07A16">
      <w:pPr>
        <w:pStyle w:val="Paragraphedeliste"/>
        <w:numPr>
          <w:ilvl w:val="0"/>
          <w:numId w:val="4"/>
        </w:numPr>
        <w:rPr>
          <w:color w:val="000000"/>
          <w:sz w:val="23"/>
          <w:szCs w:val="23"/>
          <w:shd w:val="clear" w:color="auto" w:fill="FFFFFF"/>
        </w:rPr>
      </w:pPr>
      <w:r w:rsidRPr="00A07A16">
        <w:rPr>
          <w:color w:val="000000"/>
          <w:sz w:val="23"/>
          <w:szCs w:val="23"/>
          <w:shd w:val="clear" w:color="auto" w:fill="FFFFFF"/>
        </w:rPr>
        <w:t>Voir les fonctionnalités possibles pour améliorer l'expérience utilisateur</w:t>
      </w:r>
    </w:p>
    <w:p w:rsidR="00055130" w:rsidRDefault="00055130" w:rsidP="00A07A16">
      <w:pPr>
        <w:pStyle w:val="Paragraphedeliste"/>
        <w:numPr>
          <w:ilvl w:val="0"/>
          <w:numId w:val="4"/>
        </w:numPr>
      </w:pPr>
      <w:r>
        <w:t xml:space="preserve">Le </w:t>
      </w:r>
      <w:proofErr w:type="spellStart"/>
      <w:r w:rsidRPr="00055130">
        <w:t>tracking</w:t>
      </w:r>
      <w:proofErr w:type="spellEnd"/>
    </w:p>
    <w:p w:rsidR="00055130" w:rsidRDefault="00055130" w:rsidP="00A07A16">
      <w:pPr>
        <w:pStyle w:val="Paragraphedeliste"/>
        <w:numPr>
          <w:ilvl w:val="0"/>
          <w:numId w:val="4"/>
        </w:numPr>
      </w:pPr>
      <w:r>
        <w:t xml:space="preserve">Le référencement </w:t>
      </w:r>
    </w:p>
    <w:p w:rsidR="00A07A16" w:rsidRDefault="00A07A16" w:rsidP="00A07A16"/>
    <w:p w:rsidR="00A07A16" w:rsidRDefault="00A07A16" w:rsidP="00A07A16">
      <w:r>
        <w:t>Objectif du site vitrine :</w:t>
      </w:r>
    </w:p>
    <w:p w:rsidR="00A07A16" w:rsidRDefault="00A07A16" w:rsidP="00A07A16">
      <w:pPr>
        <w:pStyle w:val="Paragraphedeliste"/>
        <w:numPr>
          <w:ilvl w:val="0"/>
          <w:numId w:val="6"/>
        </w:numPr>
      </w:pPr>
      <w:r>
        <w:t>Site vitrine pour la régie</w:t>
      </w:r>
    </w:p>
    <w:p w:rsidR="00A07A16" w:rsidRDefault="00A07A16" w:rsidP="00A07A16">
      <w:pPr>
        <w:pStyle w:val="Paragraphedeliste"/>
        <w:numPr>
          <w:ilvl w:val="0"/>
          <w:numId w:val="6"/>
        </w:numPr>
      </w:pPr>
      <w:r>
        <w:t>Cibler ceux qui connaissent l’entreprise et ceux qui découvre l’agence</w:t>
      </w:r>
    </w:p>
    <w:p w:rsidR="00A07A16" w:rsidRDefault="00A07A16" w:rsidP="00A07A16">
      <w:pPr>
        <w:pStyle w:val="Paragraphedeliste"/>
        <w:numPr>
          <w:ilvl w:val="0"/>
          <w:numId w:val="6"/>
        </w:numPr>
      </w:pPr>
      <w:r>
        <w:t>Pouvoir faire le lien avec le KUB</w:t>
      </w:r>
    </w:p>
    <w:p w:rsidR="00A07A16" w:rsidRPr="00535BDD" w:rsidRDefault="00A07A16" w:rsidP="00A07A16">
      <w:pPr>
        <w:pStyle w:val="Paragraphedeliste"/>
        <w:numPr>
          <w:ilvl w:val="0"/>
          <w:numId w:val="6"/>
        </w:numPr>
      </w:pPr>
      <w:r>
        <w:t>Présenter nos prestations de l’entreprise et services</w:t>
      </w:r>
    </w:p>
    <w:sectPr w:rsidR="00A07A16" w:rsidRPr="00535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0135"/>
    <w:multiLevelType w:val="hybridMultilevel"/>
    <w:tmpl w:val="19F8C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D6A09"/>
    <w:multiLevelType w:val="hybridMultilevel"/>
    <w:tmpl w:val="536CAE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91E2E"/>
    <w:multiLevelType w:val="hybridMultilevel"/>
    <w:tmpl w:val="246CB0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F4930"/>
    <w:multiLevelType w:val="hybridMultilevel"/>
    <w:tmpl w:val="5EDC84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12A7E"/>
    <w:multiLevelType w:val="hybridMultilevel"/>
    <w:tmpl w:val="F5D81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16F78"/>
    <w:multiLevelType w:val="hybridMultilevel"/>
    <w:tmpl w:val="55365B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F5"/>
    <w:rsid w:val="00013F73"/>
    <w:rsid w:val="00055130"/>
    <w:rsid w:val="000622B9"/>
    <w:rsid w:val="001A5F1A"/>
    <w:rsid w:val="00372D04"/>
    <w:rsid w:val="003D4EF5"/>
    <w:rsid w:val="003E35BA"/>
    <w:rsid w:val="00535BDD"/>
    <w:rsid w:val="005903D9"/>
    <w:rsid w:val="005A5D1C"/>
    <w:rsid w:val="005B7800"/>
    <w:rsid w:val="005F4829"/>
    <w:rsid w:val="00667C40"/>
    <w:rsid w:val="006A2F69"/>
    <w:rsid w:val="008B508C"/>
    <w:rsid w:val="00910835"/>
    <w:rsid w:val="00A07A16"/>
    <w:rsid w:val="00A3664E"/>
    <w:rsid w:val="00B538EB"/>
    <w:rsid w:val="00BD53F6"/>
    <w:rsid w:val="00C14995"/>
    <w:rsid w:val="00C20759"/>
    <w:rsid w:val="00DB19B4"/>
    <w:rsid w:val="00E4472F"/>
    <w:rsid w:val="00EC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E0B5"/>
  <w15:chartTrackingRefBased/>
  <w15:docId w15:val="{8918F5DF-9AB8-4AB5-A68F-F8F552EC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71E34B67</Template>
  <TotalTime>148</TotalTime>
  <Pages>2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Oceane SAUTRON</dc:creator>
  <cp:keywords/>
  <dc:description/>
  <cp:lastModifiedBy>Oceane SAUTRON</cp:lastModifiedBy>
  <cp:revision>14</cp:revision>
  <dcterms:created xsi:type="dcterms:W3CDTF">2019-08-27T12:53:00Z</dcterms:created>
  <dcterms:modified xsi:type="dcterms:W3CDTF">2019-08-28T11:23:00Z</dcterms:modified>
</cp:coreProperties>
</file>