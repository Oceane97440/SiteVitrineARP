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0EC" w:rsidRPr="00EC1AB8" w:rsidRDefault="009E67D1" w:rsidP="00EC1AB8">
      <w:pPr>
        <w:jc w:val="center"/>
        <w:rPr>
          <w:color w:val="FF0000"/>
          <w:sz w:val="24"/>
          <w:szCs w:val="24"/>
        </w:rPr>
      </w:pPr>
      <w:r w:rsidRPr="00EC1AB8">
        <w:rPr>
          <w:color w:val="FF0000"/>
          <w:sz w:val="24"/>
          <w:szCs w:val="24"/>
        </w:rPr>
        <w:t>2</w:t>
      </w:r>
      <w:r w:rsidRPr="00EC1AB8">
        <w:rPr>
          <w:color w:val="FF0000"/>
          <w:sz w:val="24"/>
          <w:szCs w:val="24"/>
          <w:vertAlign w:val="superscript"/>
        </w:rPr>
        <w:t>ème</w:t>
      </w:r>
      <w:r w:rsidRPr="00EC1AB8">
        <w:rPr>
          <w:color w:val="FF0000"/>
          <w:sz w:val="24"/>
          <w:szCs w:val="24"/>
        </w:rPr>
        <w:t xml:space="preserve"> Réunion </w:t>
      </w:r>
      <w:proofErr w:type="spellStart"/>
      <w:r w:rsidRPr="00EC1AB8">
        <w:rPr>
          <w:color w:val="FF0000"/>
          <w:sz w:val="24"/>
          <w:szCs w:val="24"/>
        </w:rPr>
        <w:t>Debrif</w:t>
      </w:r>
      <w:proofErr w:type="spellEnd"/>
    </w:p>
    <w:p w:rsidR="009E67D1" w:rsidRPr="00EC1AB8" w:rsidRDefault="009E67D1">
      <w:pPr>
        <w:rPr>
          <w:sz w:val="20"/>
          <w:szCs w:val="20"/>
        </w:rPr>
      </w:pPr>
      <w:r w:rsidRPr="00EC1AB8">
        <w:rPr>
          <w:sz w:val="20"/>
          <w:szCs w:val="20"/>
        </w:rPr>
        <w:t xml:space="preserve">Avec : Olivia, </w:t>
      </w:r>
      <w:r w:rsidR="00D079EA" w:rsidRPr="00EC1AB8">
        <w:rPr>
          <w:sz w:val="20"/>
          <w:szCs w:val="20"/>
        </w:rPr>
        <w:t>Anthony</w:t>
      </w:r>
      <w:r w:rsidRPr="00EC1AB8">
        <w:rPr>
          <w:sz w:val="20"/>
          <w:szCs w:val="20"/>
        </w:rPr>
        <w:t xml:space="preserve">, </w:t>
      </w:r>
      <w:r w:rsidR="00D079EA" w:rsidRPr="00EC1AB8">
        <w:rPr>
          <w:sz w:val="20"/>
          <w:szCs w:val="20"/>
        </w:rPr>
        <w:t>Victoria, Alvine</w:t>
      </w:r>
      <w:r w:rsidR="008A3274">
        <w:rPr>
          <w:sz w:val="20"/>
          <w:szCs w:val="20"/>
        </w:rPr>
        <w:t xml:space="preserve"> 07/08/2019</w:t>
      </w:r>
    </w:p>
    <w:p w:rsidR="00157B87" w:rsidRDefault="009E67D1">
      <w:r>
        <w:t>Olivia : Site moderne, qui suit la tendance et qui montre que le régis est capable d’avoir un beau site internet</w:t>
      </w:r>
    </w:p>
    <w:p w:rsidR="00157B87" w:rsidRPr="00EC1AB8" w:rsidRDefault="00157B87">
      <w:pPr>
        <w:rPr>
          <w:b/>
        </w:rPr>
      </w:pPr>
      <w:r w:rsidRPr="00EC1AB8">
        <w:rPr>
          <w:b/>
        </w:rPr>
        <w:t>HP :</w:t>
      </w:r>
    </w:p>
    <w:p w:rsidR="009E67D1" w:rsidRDefault="00157B87">
      <w:r>
        <w:t>-Pour les chiffres 2 (tv/digital) c’est pauvre inclure les OPS et donc 3 chiffres représentatif de la régi</w:t>
      </w:r>
      <w:r w:rsidR="009E67D1">
        <w:t xml:space="preserve"> </w:t>
      </w:r>
      <w:r>
        <w:t>(tv/digital/</w:t>
      </w:r>
      <w:proofErr w:type="spellStart"/>
      <w:r>
        <w:t>ops</w:t>
      </w:r>
      <w:proofErr w:type="spellEnd"/>
      <w:r>
        <w:t>)</w:t>
      </w:r>
    </w:p>
    <w:p w:rsidR="00157B87" w:rsidRDefault="00157B87">
      <w:r>
        <w:t>Olivia : Bandeau déroulent</w:t>
      </w:r>
    </w:p>
    <w:p w:rsidR="00157B87" w:rsidRDefault="00157B87">
      <w:r>
        <w:t>Alvine</w:t>
      </w:r>
      <w:r w:rsidR="00BA2031">
        <w:t> : Trop</w:t>
      </w:r>
      <w:r>
        <w:t xml:space="preserve"> lourd pour la page et l’expérience de l’utilisateur pas au top. </w:t>
      </w:r>
      <w:r w:rsidR="00BA2031">
        <w:t>Le mieux est de mettre un bouton « en savoir + » renvoie vers une page qui présente la TV/DIGITAL/OPS</w:t>
      </w:r>
    </w:p>
    <w:p w:rsidR="00BA2031" w:rsidRDefault="00BA2031">
      <w:r>
        <w:t xml:space="preserve">Olivia : </w:t>
      </w:r>
      <w:r w:rsidR="00165847">
        <w:t xml:space="preserve">Pour il nous ont fait confiance « vidéo » ou à la possibilité de cliquer et envois vers une page </w:t>
      </w:r>
      <w:proofErr w:type="spellStart"/>
      <w:r w:rsidR="00165847">
        <w:t>testing</w:t>
      </w:r>
      <w:proofErr w:type="spellEnd"/>
    </w:p>
    <w:p w:rsidR="00165847" w:rsidRDefault="00165847">
      <w:r w:rsidRPr="00EC1AB8">
        <w:rPr>
          <w:b/>
        </w:rPr>
        <w:t>Support :</w:t>
      </w:r>
      <w:r>
        <w:t xml:space="preserve"> ajouter Antenne.fr</w:t>
      </w:r>
    </w:p>
    <w:p w:rsidR="00165847" w:rsidRPr="00EC1AB8" w:rsidRDefault="00165847">
      <w:pPr>
        <w:rPr>
          <w:b/>
        </w:rPr>
      </w:pPr>
      <w:r w:rsidRPr="00EC1AB8">
        <w:rPr>
          <w:b/>
        </w:rPr>
        <w:t>Newsletter :</w:t>
      </w:r>
    </w:p>
    <w:p w:rsidR="00165847" w:rsidRDefault="00165847">
      <w:r>
        <w:t xml:space="preserve">Olivia : Pour le formulaire ajouter seulement le champs (mail/nom/prénom). S’inscrire via </w:t>
      </w:r>
      <w:r w:rsidR="00D079EA">
        <w:t>LinkedIn</w:t>
      </w:r>
      <w:r>
        <w:t xml:space="preserve"> possibilité de prés remplir les champs.</w:t>
      </w:r>
    </w:p>
    <w:p w:rsidR="00165847" w:rsidRDefault="00165847">
      <w:r>
        <w:t>*/Eventualité plus tard : visiteur peut s’inscrire ou pas à des évents gestion du coté Back-Office*/</w:t>
      </w:r>
    </w:p>
    <w:p w:rsidR="00165847" w:rsidRDefault="00165847">
      <w:r>
        <w:t xml:space="preserve">*/Fonctionnalité « Une question ? » : Un chat boot est </w:t>
      </w:r>
      <w:r w:rsidR="00D079EA">
        <w:t>peut-être</w:t>
      </w:r>
      <w:r>
        <w:t xml:space="preserve"> possible (Olivia) mais avoir l’avis de Julien qui est contre cette idée*/</w:t>
      </w:r>
    </w:p>
    <w:p w:rsidR="00EC1AB8" w:rsidRDefault="00EC1AB8">
      <w:r>
        <w:t>Au lieux de « Une question ? » le mieux est avec une icône qui scroll « ? »</w:t>
      </w:r>
    </w:p>
    <w:p w:rsidR="00165847" w:rsidRPr="00EC1AB8" w:rsidRDefault="00165847">
      <w:pPr>
        <w:rPr>
          <w:b/>
        </w:rPr>
      </w:pPr>
      <w:r w:rsidRPr="00EC1AB8">
        <w:rPr>
          <w:b/>
        </w:rPr>
        <w:t>Contact :</w:t>
      </w:r>
    </w:p>
    <w:p w:rsidR="00D079EA" w:rsidRDefault="00D079EA">
      <w:r>
        <w:t>Olivia : Sur le page ajouter les commerciaux (photos, nom prénom, tel, secteur d’activité et fonction) car ils sont importants à contacter. Possibilité de retiré Julien/Géraldine de la liste des contacts</w:t>
      </w:r>
    </w:p>
    <w:p w:rsidR="00D079EA" w:rsidRPr="00EC1AB8" w:rsidRDefault="00D079EA">
      <w:pPr>
        <w:rPr>
          <w:b/>
        </w:rPr>
      </w:pPr>
      <w:r w:rsidRPr="00EC1AB8">
        <w:rPr>
          <w:b/>
        </w:rPr>
        <w:t>Actualité :</w:t>
      </w:r>
    </w:p>
    <w:p w:rsidR="00BF4A28" w:rsidRDefault="00D079EA">
      <w:r>
        <w:t xml:space="preserve">Olivia : Dans le back-office il </w:t>
      </w:r>
      <w:r w:rsidR="00BF4A28">
        <w:t>faudra</w:t>
      </w:r>
      <w:r>
        <w:t xml:space="preserve"> catégoriser les a</w:t>
      </w:r>
      <w:r w:rsidR="00BF4A28">
        <w:t>rticles, possibilité via une interface d’utilisateur d’alimenter le site avec la rédaction article uploade une image/vidéo. Idée du calendrier est intéressante</w:t>
      </w:r>
    </w:p>
    <w:p w:rsidR="00BF4A28" w:rsidRPr="00EC1AB8" w:rsidRDefault="00BF4A28">
      <w:pPr>
        <w:rPr>
          <w:b/>
        </w:rPr>
      </w:pPr>
      <w:r w:rsidRPr="00EC1AB8">
        <w:rPr>
          <w:b/>
        </w:rPr>
        <w:t>Offre CVG :</w:t>
      </w:r>
    </w:p>
    <w:p w:rsidR="00BF4A28" w:rsidRDefault="00BF4A28">
      <w:r>
        <w:t>Olivia : Supprimer dans la catégorie médias -&gt; Marketing</w:t>
      </w:r>
    </w:p>
    <w:p w:rsidR="00BF4A28" w:rsidRDefault="00BF4A28">
      <w:r>
        <w:t xml:space="preserve">Ajouter </w:t>
      </w:r>
      <w:proofErr w:type="spellStart"/>
      <w:r>
        <w:t>Rodzafer</w:t>
      </w:r>
      <w:proofErr w:type="spellEnd"/>
      <w:r>
        <w:t>-&gt; dans médias : Il s’agit d’u médias à appart</w:t>
      </w:r>
    </w:p>
    <w:p w:rsidR="00BF4A28" w:rsidRDefault="00BF4A28">
      <w:r w:rsidRPr="00EC1AB8">
        <w:rPr>
          <w:b/>
        </w:rPr>
        <w:t>Support :</w:t>
      </w:r>
      <w:r>
        <w:t xml:space="preserve"> Les médias non pas forcement de supports ou inversement</w:t>
      </w:r>
    </w:p>
    <w:p w:rsidR="00BF4A28" w:rsidRDefault="00BF4A28">
      <w:r w:rsidRPr="00EC1AB8">
        <w:rPr>
          <w:b/>
        </w:rPr>
        <w:t xml:space="preserve">Box </w:t>
      </w:r>
      <w:proofErr w:type="spellStart"/>
      <w:r w:rsidRPr="00EC1AB8">
        <w:rPr>
          <w:b/>
        </w:rPr>
        <w:t>n</w:t>
      </w:r>
      <w:r w:rsidR="00EC1AB8" w:rsidRPr="00EC1AB8">
        <w:rPr>
          <w:b/>
        </w:rPr>
        <w:t>av</w:t>
      </w:r>
      <w:proofErr w:type="spellEnd"/>
      <w:r w:rsidR="00EC1AB8" w:rsidRPr="00EC1AB8">
        <w:rPr>
          <w:b/>
        </w:rPr>
        <w:t> :</w:t>
      </w:r>
      <w:r w:rsidR="00EC1AB8">
        <w:t xml:space="preserve"> Supprimer le filtre média</w:t>
      </w:r>
    </w:p>
    <w:p w:rsidR="00EC1AB8" w:rsidRDefault="00EC1AB8">
      <w:r>
        <w:t>-Alvine : Trop de clique pour accéder à la page pas top pour expérience utilisateur</w:t>
      </w:r>
    </w:p>
    <w:p w:rsidR="00EC1AB8" w:rsidRDefault="00EC1AB8"/>
    <w:p w:rsidR="00EC1AB8" w:rsidRPr="008A3274" w:rsidRDefault="00EC1AB8">
      <w:pPr>
        <w:rPr>
          <w:sz w:val="20"/>
          <w:szCs w:val="20"/>
        </w:rPr>
      </w:pPr>
    </w:p>
    <w:p w:rsidR="00EC1AB8" w:rsidRPr="008A3274" w:rsidRDefault="008A3274">
      <w:pPr>
        <w:rPr>
          <w:sz w:val="20"/>
          <w:szCs w:val="20"/>
        </w:rPr>
      </w:pPr>
      <w:proofErr w:type="spellStart"/>
      <w:r w:rsidRPr="008A3274">
        <w:rPr>
          <w:sz w:val="20"/>
          <w:szCs w:val="20"/>
        </w:rPr>
        <w:t>Débrif</w:t>
      </w:r>
      <w:proofErr w:type="spellEnd"/>
      <w:r w:rsidRPr="008A3274">
        <w:rPr>
          <w:sz w:val="20"/>
          <w:szCs w:val="20"/>
        </w:rPr>
        <w:t xml:space="preserve"> 1 réunion : Olivia Anthony 08/08/2019</w:t>
      </w:r>
    </w:p>
    <w:p w:rsidR="00165847" w:rsidRDefault="00D079EA">
      <w:r>
        <w:t xml:space="preserve"> </w:t>
      </w:r>
      <w:bookmarkStart w:id="0" w:name="_GoBack"/>
      <w:bookmarkEnd w:id="0"/>
    </w:p>
    <w:p w:rsidR="00165847" w:rsidRDefault="001C089B" w:rsidP="001C089B">
      <w:pPr>
        <w:jc w:val="center"/>
        <w:rPr>
          <w:b/>
        </w:rPr>
      </w:pPr>
      <w:r w:rsidRPr="001C089B">
        <w:rPr>
          <w:b/>
        </w:rPr>
        <w:t>Back office :</w:t>
      </w:r>
    </w:p>
    <w:p w:rsidR="001C089B" w:rsidRDefault="001C089B" w:rsidP="001C089B">
      <w:r>
        <w:t>Interface facile d’utilisateur, simple et claire :</w:t>
      </w:r>
    </w:p>
    <w:p w:rsidR="001C089B" w:rsidRDefault="001C089B" w:rsidP="001C089B">
      <w:r>
        <w:t>Possibilité d’édicter :</w:t>
      </w:r>
    </w:p>
    <w:p w:rsidR="001C089B" w:rsidRDefault="001C089B" w:rsidP="001C089B">
      <w:r>
        <w:t>-Ajouter Supprimer Modifie : Article</w:t>
      </w:r>
    </w:p>
    <w:p w:rsidR="001C089B" w:rsidRDefault="001C089B" w:rsidP="001C089B">
      <w:r>
        <w:t>-Création de lien hypertexte</w:t>
      </w:r>
    </w:p>
    <w:p w:rsidR="001C089B" w:rsidRDefault="001C089B" w:rsidP="001C089B">
      <w:r>
        <w:t>-Crée de lien avec la possibilité de télécharger</w:t>
      </w:r>
    </w:p>
    <w:p w:rsidR="001C089B" w:rsidRDefault="001C089B" w:rsidP="001C089B">
      <w:r>
        <w:t>-Crée des pages</w:t>
      </w:r>
    </w:p>
    <w:p w:rsidR="001C089B" w:rsidRDefault="001C089B" w:rsidP="001C089B">
      <w:r>
        <w:t xml:space="preserve">-Rubrique qui permet d’éditer le calendrier, ajout sup </w:t>
      </w:r>
      <w:proofErr w:type="spellStart"/>
      <w:r>
        <w:t>modif</w:t>
      </w:r>
      <w:proofErr w:type="spellEnd"/>
      <w:r>
        <w:t xml:space="preserve"> les évents</w:t>
      </w:r>
    </w:p>
    <w:p w:rsidR="001C089B" w:rsidRDefault="001C089B" w:rsidP="001C089B">
      <w:r>
        <w:t>-Edicter la page en savoir +</w:t>
      </w:r>
    </w:p>
    <w:p w:rsidR="001C089B" w:rsidRDefault="001C089B" w:rsidP="001C089B">
      <w:r>
        <w:t>-Contact ajout/</w:t>
      </w:r>
      <w:proofErr w:type="spellStart"/>
      <w:r>
        <w:t>modif</w:t>
      </w:r>
      <w:proofErr w:type="spellEnd"/>
      <w:r>
        <w:t xml:space="preserve">/sup </w:t>
      </w:r>
    </w:p>
    <w:p w:rsidR="001C089B" w:rsidRDefault="001C089B" w:rsidP="001C089B">
      <w:r>
        <w:t>-Pour chaque article mots clés</w:t>
      </w:r>
    </w:p>
    <w:p w:rsidR="001C089B" w:rsidRDefault="001C089B" w:rsidP="001C089B">
      <w:r>
        <w:t xml:space="preserve">-Editer la </w:t>
      </w:r>
      <w:proofErr w:type="spellStart"/>
      <w:r>
        <w:t>nav</w:t>
      </w:r>
      <w:proofErr w:type="spellEnd"/>
      <w:r>
        <w:t xml:space="preserve"> et son contenu</w:t>
      </w:r>
    </w:p>
    <w:p w:rsidR="001C089B" w:rsidRPr="001C089B" w:rsidRDefault="001C089B" w:rsidP="001C089B"/>
    <w:p w:rsidR="001C089B" w:rsidRDefault="001C089B"/>
    <w:p w:rsidR="00165847" w:rsidRDefault="00165847">
      <w:r>
        <w:t xml:space="preserve"> </w:t>
      </w:r>
    </w:p>
    <w:sectPr w:rsidR="001658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89B" w:rsidRDefault="001C089B" w:rsidP="001C089B">
      <w:pPr>
        <w:spacing w:after="0" w:line="240" w:lineRule="auto"/>
      </w:pPr>
      <w:r>
        <w:separator/>
      </w:r>
    </w:p>
  </w:endnote>
  <w:endnote w:type="continuationSeparator" w:id="0">
    <w:p w:rsidR="001C089B" w:rsidRDefault="001C089B" w:rsidP="001C0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89B" w:rsidRDefault="001C089B" w:rsidP="001C089B">
      <w:pPr>
        <w:spacing w:after="0" w:line="240" w:lineRule="auto"/>
      </w:pPr>
      <w:r>
        <w:separator/>
      </w:r>
    </w:p>
  </w:footnote>
  <w:footnote w:type="continuationSeparator" w:id="0">
    <w:p w:rsidR="001C089B" w:rsidRDefault="001C089B" w:rsidP="001C08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7D1"/>
    <w:rsid w:val="00157B87"/>
    <w:rsid w:val="00165847"/>
    <w:rsid w:val="001C089B"/>
    <w:rsid w:val="008A3274"/>
    <w:rsid w:val="009E67D1"/>
    <w:rsid w:val="00BA2031"/>
    <w:rsid w:val="00BF4A28"/>
    <w:rsid w:val="00D079EA"/>
    <w:rsid w:val="00EC1AB8"/>
    <w:rsid w:val="00EC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6D520"/>
  <w15:chartTrackingRefBased/>
  <w15:docId w15:val="{70DF031D-F6F5-4123-8F28-EA1CD218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C0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089B"/>
  </w:style>
  <w:style w:type="paragraph" w:styleId="Pieddepage">
    <w:name w:val="footer"/>
    <w:basedOn w:val="Normal"/>
    <w:link w:val="PieddepageCar"/>
    <w:uiPriority w:val="99"/>
    <w:unhideWhenUsed/>
    <w:rsid w:val="001C0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0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7EE5726F</Template>
  <TotalTime>105</TotalTime>
  <Pages>2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Oceane SAUTRON</dc:creator>
  <cp:keywords/>
  <dc:description/>
  <cp:lastModifiedBy>Oceane SAUTRON</cp:lastModifiedBy>
  <cp:revision>3</cp:revision>
  <dcterms:created xsi:type="dcterms:W3CDTF">2019-08-08T04:56:00Z</dcterms:created>
  <dcterms:modified xsi:type="dcterms:W3CDTF">2019-08-08T10:38:00Z</dcterms:modified>
</cp:coreProperties>
</file>